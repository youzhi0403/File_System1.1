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描述：创建工单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参数：regionName(台区名称)，createUserId(工单创建人id)，drawUserId(制图负责人id)，locateUserId(定位负责人id)，modelUserId(建模负责人id)，outputUserId(输出报告负责人id)，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finishUserId(审查负责人id)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返回：提示提交成功或失败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Url：regionCreate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接口2: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（1）描述：检查台区名称是否重名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（2）参数：regionName（台区名称）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（3）返回：提示是否重名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（4）url：regionIsRepeat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接口3：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（1）描述：上传制图的结果，存放到服务器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（2）参数：.jpg(航拍图)，.json文件(定位数据)，regionName(台区名称)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（3）返回：提示提交成功或失败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（4）url：drawUpload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接口4：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描述：上传营销数据表，并将制图的结果生成定位的结果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（2）参数：excel表(营销数据表)，regionName(台区名称)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（3）返回：提交成功或失败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（4）url：marketExcelUpload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接口5：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描述：下载定位的结果，营销数据表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参数：regionName(台区名称)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返回：sdkJAR包，jdkJAR包，.jpg(正北图)，excel表（营销数据表）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Url：locateDownload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接口6：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描述：上传建模的结果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参数：.json文件，.mod文件，.jpg(正北图)，regionName(台区名称)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返回：提交成功或失败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Url：modelUpload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接口7：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描述：下载建模的结果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参数：regionName(台区名称)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返回：.json文件，.mod文件，.jpg正北图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Url：modelDownload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接口8：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描述：上传输出报告的结果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参数：excel表，.jgp(带底图)，.jpg(不带底图)，封面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返回：提交成功或失败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Url：reportUpload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接口9：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描述：下载输出报告的结果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参数：regionName(台区名称)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返回：excel表，.jgp(带底图)，.jpg(不带底图)，封面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Url：reportDownload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接口10：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描述：确认报告无误归档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参数：regionId(台区id)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返回：确认成功或失败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Url：reportConfirm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接口11：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描述：查询用户所责任的工作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参数：userId(用户id)，status(台区状态)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返回：各个责任台区的信息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Url：regionQuery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接口12：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描述：查询用户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返回：所有用户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Url：userQuery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8258D"/>
    <w:multiLevelType w:val="singleLevel"/>
    <w:tmpl w:val="8538258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B233DC6"/>
    <w:multiLevelType w:val="singleLevel"/>
    <w:tmpl w:val="FB233DC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1D7495F"/>
    <w:multiLevelType w:val="singleLevel"/>
    <w:tmpl w:val="21D7495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04E43F3"/>
    <w:multiLevelType w:val="singleLevel"/>
    <w:tmpl w:val="304E43F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28CD90F"/>
    <w:multiLevelType w:val="singleLevel"/>
    <w:tmpl w:val="328CD90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45299D7"/>
    <w:multiLevelType w:val="singleLevel"/>
    <w:tmpl w:val="345299D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367E2ED4"/>
    <w:multiLevelType w:val="singleLevel"/>
    <w:tmpl w:val="367E2ED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9A97E81"/>
    <w:multiLevelType w:val="singleLevel"/>
    <w:tmpl w:val="39A97E8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4EB4669B"/>
    <w:multiLevelType w:val="singleLevel"/>
    <w:tmpl w:val="4EB4669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D775DF4"/>
    <w:multiLevelType w:val="singleLevel"/>
    <w:tmpl w:val="5D775DF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4134A"/>
    <w:rsid w:val="13037EFA"/>
    <w:rsid w:val="44925206"/>
    <w:rsid w:val="54B4134A"/>
    <w:rsid w:val="6D535020"/>
    <w:rsid w:val="7A125C5B"/>
    <w:rsid w:val="7F80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werRun01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1998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2018-08-13T12:14:00Z</dcterms:created>
  <dc:creator>PowerRun01</dc:creator>
  <cp:lastModifiedBy>PowerRun01</cp:lastModifiedBy>
  <dcterms:modified xsi:type="dcterms:W3CDTF">2018-08-17T06:55:15Z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